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4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29 de octubre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Humberto Pastor Blas, Eduardo Bernal Vargas, Erick Escandon Bailon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8"/>
        <w:gridCol w:w="6661"/>
      </w:tblGrid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300" w:hRule="exac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Humberto Pastor Blas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Eduardo Bernal Vargas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Erick Escandon Bailon </w:t>
            </w:r>
          </w:p>
        </w:tc>
      </w:tr>
      <w:tr>
        <w:trPr>
          <w:trHeight w:val="300" w:hRule="exac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Humberto Pastor Blas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Generador de rutas accesibles para una flotilla de ambulancias</w:t>
            </w:r>
          </w:p>
        </w:tc>
      </w:tr>
      <w:tr>
        <w:trPr>
          <w:trHeight w:val="108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Trasformar la accesibilidad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de una ruta vehicular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t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omada por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una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ambulancia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se dirige hacia un hospital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con un estado de urgencia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&lt;Objetivo 1&gt;&lt;Enlistar los objetivos sociales, industriales y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u w:val="double"/>
                <w:lang w:eastAsia="es-MX" w:bidi="ar-SA"/>
              </w:rPr>
              <w:t>técnicos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satisface este proyecto&gt;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nseñar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a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los conductores viales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reglas adicionales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que favorezcan el servicio de ambulancia.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Desarrollar un servidor web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el centro de control del hospital, el cual pueda monitorear la ubicación de las unidades de las flotilla,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establecer nuevas rutas a las unidades, y recalcular rutas alternas.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Adaptar sirenas en los semáforos en puntos estratégicos para avisar con anticipación al conductor e invitarle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dejar un carril en la cual pueda transitar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la ambulancia libremente.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</w:tc>
      </w:tr>
      <w:tr>
        <w:trPr>
          <w:trHeight w:val="1342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ciertas zonas de la ciudad el transito vehicular es de difícil acceso en horarios específicos, las ambulancias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les cuesta transitar por esas avenidas debido a que el conductor tiene poco tiempo para cambiarse de carril,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ya que el conductor solo tiene como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referencia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la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sirena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de la ambulancia.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Pero que pasaría si tuviéramos mas sirenas sobre la ruta por la que transita la ambulancia?,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y que pudieran sonar con  anticipación. S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e tendría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mayor tiempo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que el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conductor p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ueda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reaccionar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y despejar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una vía por la que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transitaría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 ambulancia.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Estas sirenas se ubicaran en puntos estratégicos de la ciudad, principalmente en semáforos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ya que estos puntos cuentan con electricidad e internet. Cada punto cuenta con un circuito que activa la alarma en el momento oportuno y con anticipación para que el conductor pueda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despejar la vía.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Servidor Web para centro de control del hospital.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servidor cuenta con la ubicación en tiempo real de las unidades, fijar rutas para las unidades disponibles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caso de una urgencia, recalcular la ruta en caso de que la ambulancia se desvié. 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Circuito electrónico para la activación de la sirena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Contar con circuito que active la sirena cuando la unidad este cerca, varia el diseño dependiendo del modelo de la sirena ya que operan a diferentes voltajes. Se elijara una tarjeta de desarrollo que cuente con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antena wifi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poder tener comunicación con el servidor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y pueda mandar la señal con anticipación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1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header="850" w:top="2041" w:footer="621" w:bottom="123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Header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PAGE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4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NUMPAGES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4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jc w:val="right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Header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 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lowerLetter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upperLetter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er"/>
    <w:next w:val="Textbody1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1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1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1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1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DejaVu Sans Mono" w:hAnsi="DejaVu Sans Mono" w:eastAsia="DejaVu Sans Mono" w:cs="DejaVu Sans Mono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ascii="Verdana" w:hAnsi="Verdana" w:eastAsia="Verdana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1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IndexHeading1">
    <w:name w:val="Index Heading"/>
    <w:basedOn w:val="Heading"/>
    <w:pPr/>
    <w:rPr/>
  </w:style>
  <w:style w:type="paragraph" w:styleId="TOAHeading" w:customStyle="1">
    <w:name w:val="TOA Heading"/>
    <w:basedOn w:val="Header"/>
    <w:qFormat/>
    <w:pPr/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paragraph" w:styleId="Contents2" w:customStyle="1">
    <w:name w:val="TOC 2"/>
    <w:basedOn w:val="Index"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TOC 3"/>
    <w:basedOn w:val="Index"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" w:customStyle="1">
    <w:name w:val="Footnote Text"/>
    <w:basedOn w:val="Standard"/>
    <w:pPr>
      <w:suppressLineNumbers/>
      <w:ind w:left="283" w:hanging="283"/>
    </w:pPr>
    <w:rPr>
      <w:sz w:val="20"/>
      <w:szCs w:val="20"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43</TotalTime>
  <Application>LibreOffice/6.4.7.2$Linux_X86_64 LibreOffice_project/40$Build-2</Application>
  <Pages>4</Pages>
  <Words>580</Words>
  <Characters>3184</Characters>
  <CharactersWithSpaces>3869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en-US</dc:language>
  <cp:lastModifiedBy/>
  <dcterms:modified xsi:type="dcterms:W3CDTF">2021-11-27T21:50:56Z</dcterms:modified>
  <cp:revision>11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Verificado por">
    <vt:lpwstr/>
  </property>
</Properties>
</file>